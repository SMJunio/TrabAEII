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26888B72">
            <wp:extent cx="2254885" cy="1127443"/>
            <wp:effectExtent l="0" t="0" r="0" b="0"/>
            <wp:docPr id="6" name="Imagem 6" descr="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 da UNI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52355F32" w:rsidR="00372854" w:rsidRPr="00A25F6B" w:rsidRDefault="003055CF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3055CF">
        <w:rPr>
          <w:b w:val="0"/>
          <w:color w:val="000000" w:themeColor="text1"/>
          <w:sz w:val="28"/>
          <w:szCs w:val="28"/>
        </w:rPr>
        <w:t>BACHARELADO EM ENGENHARIA De</w:t>
      </w:r>
      <w:r w:rsidR="00372854" w:rsidRPr="003055CF">
        <w:rPr>
          <w:b w:val="0"/>
          <w:color w:val="000000" w:themeColor="text1"/>
          <w:sz w:val="28"/>
          <w:szCs w:val="28"/>
        </w:rPr>
        <w:t xml:space="preserve"> </w:t>
      </w:r>
      <w:r w:rsidRPr="003055CF">
        <w:rPr>
          <w:b w:val="0"/>
          <w:color w:val="000000" w:themeColor="text1"/>
          <w:sz w:val="28"/>
          <w:szCs w:val="28"/>
        </w:rPr>
        <w:t>software</w:t>
      </w:r>
    </w:p>
    <w:p w14:paraId="36C16FE2" w14:textId="48F76E5F" w:rsidR="00372854" w:rsidRPr="00372854" w:rsidRDefault="003055CF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FUND</w:t>
      </w:r>
      <w:r w:rsidR="00690573">
        <w:rPr>
          <w:b w:val="0"/>
          <w:sz w:val="28"/>
          <w:szCs w:val="28"/>
        </w:rPr>
        <w:t>A</w:t>
      </w:r>
      <w:r>
        <w:rPr>
          <w:b w:val="0"/>
          <w:sz w:val="28"/>
          <w:szCs w:val="28"/>
        </w:rPr>
        <w:t>MENTOS DE DESENVOLVIMENTO DE SOFTWARE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57DB5821" w:rsidR="00A96CE3" w:rsidRPr="00A47C0B" w:rsidRDefault="00A47C0B" w:rsidP="00A96CE3">
      <w:pPr>
        <w:pStyle w:val="07-FolhadeRosto"/>
        <w:jc w:val="right"/>
        <w:rPr>
          <w:b w:val="0"/>
        </w:rPr>
      </w:pPr>
      <w:r w:rsidRPr="00A47C0B">
        <w:rPr>
          <w:b w:val="0"/>
        </w:rPr>
        <w:t>Samuel junio morais silva</w:t>
      </w:r>
      <w:r w:rsidR="004F44EC" w:rsidRPr="00A47C0B">
        <w:rPr>
          <w:b w:val="0"/>
        </w:rPr>
        <w:t xml:space="preserve">– RU: </w:t>
      </w:r>
      <w:r w:rsidRPr="00A47C0B">
        <w:rPr>
          <w:b w:val="0"/>
        </w:rPr>
        <w:t>4383692</w:t>
      </w:r>
    </w:p>
    <w:p w14:paraId="22EA47E4" w14:textId="74D9AE31" w:rsidR="00516CE2" w:rsidRPr="00372854" w:rsidRDefault="00516CE2" w:rsidP="00A96CE3">
      <w:pPr>
        <w:pStyle w:val="07-FolhadeRosto"/>
        <w:jc w:val="right"/>
        <w:rPr>
          <w:b w:val="0"/>
        </w:rPr>
      </w:pPr>
      <w:r w:rsidRPr="00690573">
        <w:rPr>
          <w:b w:val="0"/>
        </w:rPr>
        <w:t>professor</w:t>
      </w:r>
      <w:r w:rsidR="00690573">
        <w:rPr>
          <w:b w:val="0"/>
        </w:rPr>
        <w:t>: LUCIANE KANASHIRO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481490B8" w:rsidR="00E66E98" w:rsidRPr="00A47C0B" w:rsidRDefault="00A47C0B" w:rsidP="00E66E98">
      <w:pPr>
        <w:pStyle w:val="07-FolhadeRosto"/>
        <w:rPr>
          <w:b w:val="0"/>
        </w:rPr>
      </w:pPr>
      <w:r w:rsidRPr="00A47C0B">
        <w:rPr>
          <w:b w:val="0"/>
        </w:rPr>
        <w:t xml:space="preserve">Belo horizonte </w:t>
      </w:r>
      <w:r w:rsidR="00A25F6B" w:rsidRPr="00A47C0B">
        <w:rPr>
          <w:b w:val="0"/>
        </w:rPr>
        <w:t>–</w:t>
      </w:r>
      <w:r w:rsidR="00DF2946" w:rsidRPr="00A47C0B">
        <w:rPr>
          <w:b w:val="0"/>
        </w:rPr>
        <w:t xml:space="preserve"> </w:t>
      </w:r>
      <w:r w:rsidRPr="00A47C0B">
        <w:rPr>
          <w:b w:val="0"/>
        </w:rPr>
        <w:t>minas gerais</w:t>
      </w:r>
    </w:p>
    <w:p w14:paraId="6CB7950C" w14:textId="644A73EE" w:rsidR="00A96CE3" w:rsidRPr="00372854" w:rsidRDefault="00A47C0B" w:rsidP="00E66E98">
      <w:pPr>
        <w:pStyle w:val="07-FolhadeRosto"/>
        <w:rPr>
          <w:b w:val="0"/>
        </w:rPr>
      </w:pPr>
      <w:r>
        <w:rPr>
          <w:b w:val="0"/>
        </w:rPr>
        <w:t>2023</w:t>
      </w:r>
      <w:r w:rsidR="00E66E98" w:rsidRPr="00372854">
        <w:rPr>
          <w:b w:val="0"/>
        </w:rPr>
        <w:t xml:space="preserve"> 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3ACC3E3C" w14:textId="1B90D484" w:rsidR="002B13AB" w:rsidRPr="009D7891" w:rsidRDefault="008F612E" w:rsidP="00D55D22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 xml:space="preserve">EXERCÍCIO 1 </w:t>
      </w:r>
    </w:p>
    <w:p w14:paraId="3F666F96" w14:textId="204C4D84" w:rsidR="002022D4" w:rsidRPr="002022D4" w:rsidRDefault="002022D4" w:rsidP="002022D4">
      <w:pPr>
        <w:spacing w:line="360" w:lineRule="auto"/>
        <w:ind w:firstLine="426"/>
      </w:pPr>
      <w:r w:rsidRPr="002022D4">
        <w:t xml:space="preserve">Conceitue corretamente Software com </w:t>
      </w:r>
      <w:proofErr w:type="spellStart"/>
      <w:proofErr w:type="gramStart"/>
      <w:r w:rsidRPr="002022D4">
        <w:t>sua</w:t>
      </w:r>
      <w:proofErr w:type="spellEnd"/>
      <w:r w:rsidRPr="002022D4">
        <w:t xml:space="preserve"> palavras</w:t>
      </w:r>
      <w:proofErr w:type="gramEnd"/>
      <w:r w:rsidRPr="002022D4">
        <w:t xml:space="preserve"> e dê um exemplo de software categorizando-o de acordo com a classificação utilizada na aula 1.</w:t>
      </w:r>
    </w:p>
    <w:p w14:paraId="7B2C1C29" w14:textId="77777777" w:rsidR="002022D4" w:rsidRDefault="002022D4" w:rsidP="002022D4">
      <w:pPr>
        <w:spacing w:line="360" w:lineRule="auto"/>
        <w:rPr>
          <w:szCs w:val="24"/>
        </w:rPr>
      </w:pPr>
    </w:p>
    <w:p w14:paraId="71774C2B" w14:textId="66414FD2" w:rsidR="004F44EC" w:rsidRDefault="004F44EC" w:rsidP="0030404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72A02019" w14:textId="03FC661B" w:rsidR="002022D4" w:rsidRDefault="002022D4" w:rsidP="0030404D">
      <w:pPr>
        <w:spacing w:line="360" w:lineRule="auto"/>
        <w:ind w:firstLine="426"/>
        <w:rPr>
          <w:szCs w:val="24"/>
          <w:u w:val="single"/>
        </w:rPr>
      </w:pPr>
    </w:p>
    <w:p w14:paraId="045156DB" w14:textId="372AD0C2" w:rsidR="00565E90" w:rsidRDefault="00565E90" w:rsidP="00565E90">
      <w:pPr>
        <w:spacing w:line="360" w:lineRule="auto"/>
        <w:ind w:firstLine="426"/>
        <w:rPr>
          <w:szCs w:val="24"/>
        </w:rPr>
      </w:pPr>
      <w:r w:rsidRPr="00565E90">
        <w:t xml:space="preserve">Software seria um conjunto de ordens (programas) que, através de uma estrutura de dados, usam informações (de forma adequada) para serem interpretadas em um computador, fazendo o que é desejado (funções, aplicações, desempenhos...). Podemos dizer que é um programa de computador e toda a documentação que o envolve.  </w:t>
      </w:r>
    </w:p>
    <w:p w14:paraId="00977F51" w14:textId="77777777" w:rsidR="00565E90" w:rsidRPr="00565E90" w:rsidRDefault="00565E90" w:rsidP="00565E90">
      <w:pPr>
        <w:ind w:firstLine="425"/>
        <w:rPr>
          <w:szCs w:val="24"/>
        </w:rPr>
      </w:pPr>
    </w:p>
    <w:p w14:paraId="258EF15C" w14:textId="0E194C57" w:rsidR="00565E90" w:rsidRPr="00565E90" w:rsidRDefault="00565E90" w:rsidP="00565E90">
      <w:pPr>
        <w:spacing w:line="360" w:lineRule="auto"/>
        <w:ind w:firstLine="426"/>
      </w:pPr>
      <w:r w:rsidRPr="00565E90">
        <w:t xml:space="preserve">Exemplo de software: Google Chrome, sendo um software aplicativo.  </w:t>
      </w:r>
    </w:p>
    <w:p w14:paraId="647ED6CC" w14:textId="77777777" w:rsidR="00565E90" w:rsidRPr="00565E90" w:rsidRDefault="00565E90" w:rsidP="00565E90">
      <w:pPr>
        <w:ind w:firstLine="425"/>
        <w:rPr>
          <w:szCs w:val="24"/>
        </w:rPr>
      </w:pPr>
    </w:p>
    <w:p w14:paraId="04E5D994" w14:textId="7B925542" w:rsidR="002022D4" w:rsidRDefault="002022D4" w:rsidP="0030404D">
      <w:pPr>
        <w:spacing w:line="360" w:lineRule="auto"/>
        <w:ind w:firstLine="426"/>
        <w:rPr>
          <w:szCs w:val="24"/>
          <w:u w:val="single"/>
        </w:rPr>
      </w:pPr>
    </w:p>
    <w:p w14:paraId="52FB3F42" w14:textId="63E275B2" w:rsidR="00565E90" w:rsidRDefault="00565E90" w:rsidP="00565E90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t>EXERCÍCIO 2</w:t>
      </w:r>
    </w:p>
    <w:p w14:paraId="01CA0F86" w14:textId="7CD8873C" w:rsidR="00565E90" w:rsidRDefault="00565E90" w:rsidP="00565E90">
      <w:pPr>
        <w:spacing w:line="360" w:lineRule="auto"/>
        <w:ind w:firstLine="426"/>
      </w:pPr>
      <w:r w:rsidRPr="00565E90">
        <w:t>Várias dimensões e fatores para qualidade de software foram propostas ao longo dos anos. Cite e explique um fator ou dimensão de qualidade de software diferente das apresentadas em aula.</w:t>
      </w:r>
    </w:p>
    <w:p w14:paraId="19C90A93" w14:textId="50A773F5" w:rsidR="00565E90" w:rsidRDefault="00565E90" w:rsidP="00565E90">
      <w:pPr>
        <w:spacing w:line="360" w:lineRule="auto"/>
        <w:ind w:firstLine="426"/>
      </w:pPr>
    </w:p>
    <w:p w14:paraId="4D78AC7D" w14:textId="77777777" w:rsidR="00565E90" w:rsidRDefault="00565E90" w:rsidP="00565E90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43184D94" w14:textId="297E19F1" w:rsidR="00565E90" w:rsidRDefault="00565E90" w:rsidP="00565E90">
      <w:pPr>
        <w:spacing w:line="360" w:lineRule="auto"/>
        <w:ind w:firstLine="426"/>
      </w:pPr>
    </w:p>
    <w:p w14:paraId="65B606EB" w14:textId="12CD9C41" w:rsidR="00565E90" w:rsidRDefault="00565E90" w:rsidP="00565E90">
      <w:pPr>
        <w:spacing w:line="360" w:lineRule="auto"/>
        <w:ind w:firstLine="426"/>
      </w:pPr>
      <w:r w:rsidRPr="00565E90">
        <w:t>Inteligibilidade – Seria o quão fácil é entender os conceitos utilizados no software.</w:t>
      </w:r>
    </w:p>
    <w:p w14:paraId="74F01332" w14:textId="391D5E19" w:rsidR="00565E90" w:rsidRDefault="00565E90" w:rsidP="00565E90">
      <w:pPr>
        <w:spacing w:line="360" w:lineRule="auto"/>
        <w:ind w:firstLine="426"/>
      </w:pPr>
    </w:p>
    <w:p w14:paraId="36AFC584" w14:textId="10392A07" w:rsidR="00565E90" w:rsidRDefault="00565E90" w:rsidP="00565E90">
      <w:pPr>
        <w:spacing w:line="360" w:lineRule="auto"/>
        <w:ind w:firstLine="426"/>
      </w:pPr>
    </w:p>
    <w:p w14:paraId="7C0E168C" w14:textId="4383E80E" w:rsidR="00565E90" w:rsidRDefault="00565E90" w:rsidP="00565E90">
      <w:pPr>
        <w:spacing w:line="360" w:lineRule="auto"/>
        <w:ind w:firstLine="426"/>
      </w:pPr>
    </w:p>
    <w:p w14:paraId="366A29D8" w14:textId="21D40542" w:rsidR="00565E90" w:rsidRDefault="00565E90" w:rsidP="00565E90">
      <w:pPr>
        <w:spacing w:line="360" w:lineRule="auto"/>
        <w:ind w:firstLine="426"/>
      </w:pPr>
    </w:p>
    <w:p w14:paraId="5DDA7AE2" w14:textId="21A91C00" w:rsidR="00565E90" w:rsidRDefault="00565E90" w:rsidP="00565E90">
      <w:pPr>
        <w:spacing w:line="360" w:lineRule="auto"/>
        <w:ind w:firstLine="426"/>
      </w:pPr>
    </w:p>
    <w:p w14:paraId="6FA3F50D" w14:textId="7FFCF7BE" w:rsidR="00565E90" w:rsidRDefault="00565E90" w:rsidP="00565E90">
      <w:pPr>
        <w:spacing w:line="360" w:lineRule="auto"/>
        <w:ind w:firstLine="426"/>
      </w:pPr>
    </w:p>
    <w:p w14:paraId="37DDB2E6" w14:textId="64680F73" w:rsidR="00565E90" w:rsidRDefault="00565E90" w:rsidP="00565E90">
      <w:pPr>
        <w:spacing w:line="360" w:lineRule="auto"/>
      </w:pPr>
    </w:p>
    <w:p w14:paraId="07258925" w14:textId="77777777" w:rsidR="00565E90" w:rsidRDefault="00565E90" w:rsidP="00565E90">
      <w:pPr>
        <w:spacing w:line="360" w:lineRule="auto"/>
        <w:rPr>
          <w:szCs w:val="24"/>
          <w:u w:val="single"/>
        </w:rPr>
      </w:pPr>
    </w:p>
    <w:p w14:paraId="5DA96309" w14:textId="505F1658" w:rsidR="00565E90" w:rsidRDefault="00565E90" w:rsidP="00565E90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 xml:space="preserve">EXERCÍCIO </w:t>
      </w:r>
      <w:r w:rsidR="007827ED">
        <w:rPr>
          <w:szCs w:val="24"/>
        </w:rPr>
        <w:t>3</w:t>
      </w:r>
    </w:p>
    <w:p w14:paraId="468A8DD0" w14:textId="6F74BDDF" w:rsidR="00565E90" w:rsidRDefault="00565E90" w:rsidP="00565E90">
      <w:pPr>
        <w:spacing w:line="360" w:lineRule="auto"/>
        <w:ind w:firstLine="426"/>
        <w:rPr>
          <w:rFonts w:ascii="Arial" w:hAnsi="Arial" w:cs="Arial"/>
          <w:szCs w:val="24"/>
        </w:rPr>
      </w:pPr>
      <w:r w:rsidRPr="00565E90">
        <w:t>“A computação em nuvem é a entrega de recursos de TI sob demanda por meio da Internet com definição de preço de pagamento conforme o uso.</w:t>
      </w:r>
      <w:r>
        <w:t>”</w:t>
      </w:r>
    </w:p>
    <w:p w14:paraId="4C6F303D" w14:textId="77777777" w:rsidR="00565E90" w:rsidRDefault="00565E90" w:rsidP="00565E90">
      <w:pPr>
        <w:rPr>
          <w:rFonts w:ascii="Arial" w:hAnsi="Arial" w:cs="Arial"/>
          <w:sz w:val="16"/>
          <w:szCs w:val="16"/>
        </w:rPr>
      </w:pPr>
    </w:p>
    <w:p w14:paraId="609A7F88" w14:textId="108D1BC4" w:rsidR="00565E90" w:rsidRPr="00565E90" w:rsidRDefault="00565E90" w:rsidP="00565E90">
      <w:pPr>
        <w:rPr>
          <w:sz w:val="22"/>
          <w:szCs w:val="22"/>
        </w:rPr>
      </w:pPr>
      <w:r w:rsidRPr="00565E90">
        <w:rPr>
          <w:sz w:val="14"/>
          <w:szCs w:val="14"/>
        </w:rPr>
        <w:t xml:space="preserve">http: </w:t>
      </w:r>
      <w:proofErr w:type="spellStart"/>
      <w:r w:rsidRPr="00565E90">
        <w:rPr>
          <w:sz w:val="14"/>
          <w:szCs w:val="14"/>
        </w:rPr>
        <w:t>www</w:t>
      </w:r>
      <w:proofErr w:type="spellEnd"/>
      <w:r w:rsidRPr="00565E90">
        <w:rPr>
          <w:sz w:val="14"/>
          <w:szCs w:val="14"/>
        </w:rPr>
        <w:t xml:space="preserve">. https://aws.amazon.com/pt/what-is-cloud-computing/. O que é cloud </w:t>
      </w:r>
      <w:proofErr w:type="spellStart"/>
      <w:r w:rsidRPr="00565E90">
        <w:rPr>
          <w:sz w:val="14"/>
          <w:szCs w:val="14"/>
        </w:rPr>
        <w:t>computing</w:t>
      </w:r>
      <w:proofErr w:type="spellEnd"/>
      <w:r w:rsidRPr="00565E90">
        <w:rPr>
          <w:sz w:val="14"/>
          <w:szCs w:val="14"/>
        </w:rPr>
        <w:t xml:space="preserve"> (computação em nuvem)? - </w:t>
      </w:r>
      <w:proofErr w:type="spellStart"/>
      <w:r w:rsidRPr="00565E90">
        <w:rPr>
          <w:sz w:val="14"/>
          <w:szCs w:val="14"/>
        </w:rPr>
        <w:t>Amazon</w:t>
      </w:r>
      <w:proofErr w:type="spellEnd"/>
      <w:r w:rsidRPr="00565E90">
        <w:rPr>
          <w:sz w:val="14"/>
          <w:szCs w:val="14"/>
        </w:rPr>
        <w:t xml:space="preserve"> Web Services. Acessado em 10/04/2021</w:t>
      </w:r>
      <w:r w:rsidRPr="00565E90">
        <w:rPr>
          <w:sz w:val="22"/>
          <w:szCs w:val="22"/>
        </w:rPr>
        <w:t xml:space="preserve"> </w:t>
      </w:r>
    </w:p>
    <w:p w14:paraId="221B6969" w14:textId="77777777" w:rsidR="00565E90" w:rsidRDefault="00565E90" w:rsidP="00565E90">
      <w:pPr>
        <w:rPr>
          <w:rFonts w:ascii="Arial" w:hAnsi="Arial" w:cs="Arial"/>
          <w:szCs w:val="24"/>
        </w:rPr>
      </w:pPr>
    </w:p>
    <w:p w14:paraId="10A7B54B" w14:textId="77777777" w:rsidR="00565E90" w:rsidRPr="00565E90" w:rsidRDefault="00565E90" w:rsidP="007827ED">
      <w:pPr>
        <w:spacing w:line="360" w:lineRule="auto"/>
        <w:ind w:firstLine="426"/>
        <w:rPr>
          <w:szCs w:val="24"/>
        </w:rPr>
      </w:pPr>
      <w:r w:rsidRPr="007827ED">
        <w:t>Cite e descreva os modelos de computação em nuvem, quanto aos serviços que oferecem.</w:t>
      </w:r>
      <w:r w:rsidRPr="00565E90">
        <w:rPr>
          <w:szCs w:val="24"/>
        </w:rPr>
        <w:t xml:space="preserve"> </w:t>
      </w:r>
    </w:p>
    <w:p w14:paraId="12647643" w14:textId="3319A748" w:rsidR="002022D4" w:rsidRDefault="002022D4" w:rsidP="0030404D">
      <w:pPr>
        <w:spacing w:line="360" w:lineRule="auto"/>
        <w:ind w:firstLine="426"/>
        <w:rPr>
          <w:szCs w:val="24"/>
          <w:u w:val="single"/>
        </w:rPr>
      </w:pPr>
    </w:p>
    <w:p w14:paraId="5CF0A614" w14:textId="17202F20" w:rsidR="007827ED" w:rsidRDefault="007827ED" w:rsidP="007827E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48BC9AA4" w14:textId="06857261" w:rsidR="007827ED" w:rsidRDefault="007827ED" w:rsidP="007827ED">
      <w:pPr>
        <w:spacing w:line="360" w:lineRule="auto"/>
        <w:ind w:firstLine="426"/>
        <w:rPr>
          <w:szCs w:val="24"/>
          <w:u w:val="single"/>
        </w:rPr>
      </w:pPr>
    </w:p>
    <w:p w14:paraId="1250EBE2" w14:textId="77777777" w:rsidR="007827ED" w:rsidRPr="007827ED" w:rsidRDefault="007827ED" w:rsidP="007827ED">
      <w:pPr>
        <w:spacing w:line="360" w:lineRule="auto"/>
        <w:ind w:firstLine="426"/>
      </w:pPr>
      <w:r w:rsidRPr="007827ED">
        <w:t xml:space="preserve">IaaS: Tem como serviço a infraestrutura, ou seja, fornece ao usuário a capacidade de hardware por meio de software, tendo ele que gerenciar o servidor e o sistema operacional. </w:t>
      </w:r>
    </w:p>
    <w:p w14:paraId="4575E94F" w14:textId="77777777" w:rsidR="007827ED" w:rsidRPr="007827ED" w:rsidRDefault="007827ED" w:rsidP="007827ED">
      <w:pPr>
        <w:spacing w:line="360" w:lineRule="auto"/>
        <w:ind w:firstLine="426"/>
      </w:pPr>
    </w:p>
    <w:p w14:paraId="57845BFB" w14:textId="77777777" w:rsidR="007827ED" w:rsidRPr="007827ED" w:rsidRDefault="007827ED" w:rsidP="007827ED">
      <w:pPr>
        <w:spacing w:line="360" w:lineRule="auto"/>
        <w:ind w:firstLine="426"/>
      </w:pPr>
      <w:r w:rsidRPr="007827ED">
        <w:t>PaaS: Oferece a plataforma como serviço, ou seja, outra pessoa ficará responsável por gerenciar o hardware e o sistema operacional. Tendo o usuário acesso ao ambiente de desenvolvimento para desenvolver uma aplicação</w:t>
      </w:r>
    </w:p>
    <w:p w14:paraId="0BC995B0" w14:textId="77777777" w:rsidR="007827ED" w:rsidRPr="007827ED" w:rsidRDefault="007827ED" w:rsidP="007827ED">
      <w:pPr>
        <w:spacing w:line="360" w:lineRule="auto"/>
        <w:ind w:firstLine="426"/>
      </w:pPr>
    </w:p>
    <w:p w14:paraId="4F802AD2" w14:textId="77777777" w:rsidR="007827ED" w:rsidRPr="008D3225" w:rsidRDefault="007827ED" w:rsidP="007827ED">
      <w:pPr>
        <w:spacing w:line="360" w:lineRule="auto"/>
        <w:ind w:firstLine="426"/>
        <w:rPr>
          <w:rFonts w:ascii="Arial" w:hAnsi="Arial" w:cs="Arial"/>
          <w:sz w:val="16"/>
          <w:szCs w:val="16"/>
        </w:rPr>
      </w:pPr>
      <w:r w:rsidRPr="007827ED">
        <w:t>SaaS: Utiliza o Software como serviço, tendo usuário que se preocupar somente com o software e como utilizá-lo.</w:t>
      </w:r>
      <w:r>
        <w:rPr>
          <w:rFonts w:ascii="Arial" w:hAnsi="Arial" w:cs="Arial"/>
          <w:szCs w:val="24"/>
        </w:rPr>
        <w:t xml:space="preserve"> </w:t>
      </w:r>
    </w:p>
    <w:p w14:paraId="48819CD3" w14:textId="77777777" w:rsidR="007827ED" w:rsidRDefault="007827ED" w:rsidP="007827ED">
      <w:pPr>
        <w:spacing w:line="360" w:lineRule="auto"/>
        <w:ind w:firstLine="426"/>
        <w:rPr>
          <w:szCs w:val="24"/>
          <w:u w:val="single"/>
        </w:rPr>
      </w:pPr>
    </w:p>
    <w:p w14:paraId="45481724" w14:textId="5CF79CDC" w:rsidR="007827ED" w:rsidRPr="007827ED" w:rsidRDefault="007827ED" w:rsidP="007827ED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t>EXERCÍCIO 4</w:t>
      </w:r>
    </w:p>
    <w:p w14:paraId="77C97AC0" w14:textId="77777777" w:rsidR="007827ED" w:rsidRDefault="007827ED" w:rsidP="007827ED">
      <w:pPr>
        <w:spacing w:line="360" w:lineRule="auto"/>
        <w:ind w:firstLine="426"/>
      </w:pPr>
      <w:r>
        <w:t xml:space="preserve">“HTML é uma linguagem descritiva de hipertextos composta por </w:t>
      </w:r>
      <w:proofErr w:type="spellStart"/>
      <w:r>
        <w:t>tags</w:t>
      </w:r>
      <w:proofErr w:type="spellEnd"/>
      <w:r>
        <w:t xml:space="preserve">. Hoje o HTML em sua versão mais recente combina outras tecnologias como CSS e </w:t>
      </w:r>
      <w:proofErr w:type="spellStart"/>
      <w:r>
        <w:t>JavaScript</w:t>
      </w:r>
      <w:proofErr w:type="spellEnd"/>
      <w:r>
        <w:t xml:space="preserve"> que complementam os hipertextos com estilo e interatividade respectivamente.” </w:t>
      </w:r>
    </w:p>
    <w:p w14:paraId="7EE47D20" w14:textId="77777777" w:rsidR="007827ED" w:rsidRDefault="007827ED" w:rsidP="007827ED">
      <w:pPr>
        <w:spacing w:line="360" w:lineRule="auto"/>
        <w:ind w:firstLine="426"/>
      </w:pPr>
    </w:p>
    <w:p w14:paraId="6B9FB4CD" w14:textId="4A3E624A" w:rsidR="007827ED" w:rsidRDefault="007827ED" w:rsidP="007827ED">
      <w:pPr>
        <w:spacing w:line="360" w:lineRule="auto"/>
        <w:ind w:firstLine="426"/>
      </w:pPr>
      <w:r>
        <w:t xml:space="preserve">Cite duas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  <w:r>
        <w:t>, explicando sua função.</w:t>
      </w:r>
    </w:p>
    <w:p w14:paraId="564D8A6C" w14:textId="77C42D65" w:rsidR="007827ED" w:rsidRDefault="007827ED" w:rsidP="007827ED">
      <w:pPr>
        <w:spacing w:line="360" w:lineRule="auto"/>
        <w:ind w:firstLine="426"/>
      </w:pPr>
    </w:p>
    <w:p w14:paraId="0F5B387B" w14:textId="77777777" w:rsidR="007827ED" w:rsidRDefault="007827ED" w:rsidP="007827ED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3C0E6591" w14:textId="39928121" w:rsidR="007827ED" w:rsidRDefault="007827ED" w:rsidP="007827ED">
      <w:pPr>
        <w:spacing w:line="360" w:lineRule="auto"/>
        <w:ind w:firstLine="426"/>
      </w:pPr>
    </w:p>
    <w:p w14:paraId="44709C8A" w14:textId="3C5692D4" w:rsidR="007827ED" w:rsidRDefault="007827ED" w:rsidP="007827ED">
      <w:pPr>
        <w:spacing w:line="360" w:lineRule="auto"/>
        <w:ind w:firstLine="426"/>
      </w:pPr>
      <w:proofErr w:type="spellStart"/>
      <w:r>
        <w:t>Tag</w:t>
      </w:r>
      <w:proofErr w:type="spellEnd"/>
      <w:r>
        <w:t xml:space="preserve"> “&lt;p&gt;&lt;/p</w:t>
      </w:r>
      <w:proofErr w:type="gramStart"/>
      <w:r>
        <w:t>&gt;”  para</w:t>
      </w:r>
      <w:proofErr w:type="gramEnd"/>
      <w:r>
        <w:t xml:space="preserve"> iniciar e fechar um parágrafo.</w:t>
      </w:r>
    </w:p>
    <w:p w14:paraId="772F48E3" w14:textId="77777777" w:rsidR="007827ED" w:rsidRDefault="007827ED" w:rsidP="007827ED">
      <w:pPr>
        <w:spacing w:line="360" w:lineRule="auto"/>
        <w:ind w:firstLine="426"/>
      </w:pPr>
    </w:p>
    <w:p w14:paraId="06F6B6C2" w14:textId="2D129122" w:rsidR="007827ED" w:rsidRPr="007827ED" w:rsidRDefault="007827ED" w:rsidP="007827ED">
      <w:pPr>
        <w:spacing w:line="360" w:lineRule="auto"/>
        <w:ind w:firstLine="426"/>
      </w:pPr>
      <w:proofErr w:type="spellStart"/>
      <w:r>
        <w:t>Tag</w:t>
      </w:r>
      <w:proofErr w:type="spellEnd"/>
      <w:r>
        <w:t xml:space="preserve"> “&lt;</w:t>
      </w:r>
      <w:proofErr w:type="spellStart"/>
      <w:r>
        <w:t>br</w:t>
      </w:r>
      <w:proofErr w:type="spellEnd"/>
      <w:r>
        <w:t>&gt;” (break), para quebra de linha.</w:t>
      </w:r>
    </w:p>
    <w:p w14:paraId="4FECAD8E" w14:textId="45CB001F" w:rsidR="007827ED" w:rsidRDefault="007827ED" w:rsidP="007827ED">
      <w:pPr>
        <w:pStyle w:val="01-Texto"/>
      </w:pPr>
    </w:p>
    <w:p w14:paraId="508B7763" w14:textId="687265A5" w:rsidR="007827ED" w:rsidRDefault="007827ED" w:rsidP="007827ED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lastRenderedPageBreak/>
        <w:t>EXERCÍCIO 5</w:t>
      </w:r>
    </w:p>
    <w:p w14:paraId="14DD81A9" w14:textId="10C3EC0A" w:rsidR="00E35883" w:rsidRDefault="00E35883" w:rsidP="00E35883">
      <w:pPr>
        <w:spacing w:line="360" w:lineRule="auto"/>
        <w:ind w:firstLine="426"/>
      </w:pPr>
      <w:r>
        <w:t xml:space="preserve">“HTML é uma linguagem descritiva de hipertextos composta por </w:t>
      </w:r>
      <w:proofErr w:type="spellStart"/>
      <w:r>
        <w:t>tags</w:t>
      </w:r>
      <w:proofErr w:type="spellEnd"/>
      <w:r>
        <w:t xml:space="preserve">. Hoje o HTML em sua versão mais recente combina outras tecnologias como CSS e </w:t>
      </w:r>
      <w:proofErr w:type="spellStart"/>
      <w:r>
        <w:t>JavaScript</w:t>
      </w:r>
      <w:proofErr w:type="spellEnd"/>
      <w:r>
        <w:t xml:space="preserve"> que complementam os hipertextos com estilo e interatividade respectivamente.” </w:t>
      </w:r>
    </w:p>
    <w:p w14:paraId="47430596" w14:textId="77777777" w:rsidR="00E35883" w:rsidRDefault="00E35883" w:rsidP="00E35883">
      <w:pPr>
        <w:pStyle w:val="01-Texto"/>
      </w:pPr>
    </w:p>
    <w:p w14:paraId="06D7AB58" w14:textId="68F83386" w:rsidR="00E35883" w:rsidRPr="00E35883" w:rsidRDefault="00E35883" w:rsidP="00E35883">
      <w:pPr>
        <w:spacing w:line="360" w:lineRule="auto"/>
        <w:ind w:firstLine="426"/>
      </w:pPr>
      <w:r>
        <w:t xml:space="preserve">Codifique uma página </w:t>
      </w:r>
      <w:proofErr w:type="spellStart"/>
      <w:r>
        <w:t>html</w:t>
      </w:r>
      <w:proofErr w:type="spellEnd"/>
      <w:r>
        <w:t xml:space="preserve"> com aparência semelhante a imagem abaixo. O código deve trazer também comentários com a </w:t>
      </w:r>
      <w:proofErr w:type="spellStart"/>
      <w:r>
        <w:t>tag</w:t>
      </w:r>
      <w:proofErr w:type="spellEnd"/>
      <w:r>
        <w:t xml:space="preserve"> específica de comentário.</w:t>
      </w:r>
    </w:p>
    <w:p w14:paraId="09FF1D9A" w14:textId="263E48BF" w:rsidR="007827ED" w:rsidRDefault="007827ED" w:rsidP="007827ED">
      <w:pPr>
        <w:pStyle w:val="01-Texto"/>
      </w:pPr>
    </w:p>
    <w:p w14:paraId="3E79984F" w14:textId="121DC0F6" w:rsidR="00E35883" w:rsidRDefault="00E35883" w:rsidP="007827ED">
      <w:pPr>
        <w:pStyle w:val="01-Texto"/>
      </w:pPr>
      <w:r w:rsidRPr="00E35883">
        <w:rPr>
          <w:noProof/>
        </w:rPr>
        <w:drawing>
          <wp:inline distT="0" distB="0" distL="0" distR="0" wp14:anchorId="1A80503F" wp14:editId="4793412D">
            <wp:extent cx="4686541" cy="14161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9487" w14:textId="77777777" w:rsidR="00E35883" w:rsidRPr="007827ED" w:rsidRDefault="00E35883" w:rsidP="00A47C0B">
      <w:pPr>
        <w:pStyle w:val="01-Texto"/>
        <w:ind w:firstLine="0"/>
      </w:pPr>
    </w:p>
    <w:p w14:paraId="6136EB00" w14:textId="77777777" w:rsidR="00E35883" w:rsidRDefault="00E35883" w:rsidP="00E35883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287FFBF6" w14:textId="355202B2" w:rsidR="002022D4" w:rsidRPr="00E35883" w:rsidRDefault="002022D4" w:rsidP="00E35883">
      <w:pPr>
        <w:pStyle w:val="01-Texto"/>
      </w:pPr>
    </w:p>
    <w:p w14:paraId="693F0643" w14:textId="479D8416" w:rsidR="002022D4" w:rsidRPr="00E35883" w:rsidRDefault="00E35883" w:rsidP="0030404D">
      <w:pPr>
        <w:spacing w:line="360" w:lineRule="auto"/>
        <w:ind w:firstLine="426"/>
        <w:rPr>
          <w:szCs w:val="24"/>
          <w:u w:val="single"/>
        </w:rPr>
      </w:pPr>
      <w:r w:rsidRPr="00E35883">
        <w:rPr>
          <w:szCs w:val="24"/>
          <w:u w:val="single"/>
        </w:rPr>
        <w:t xml:space="preserve">Código: </w:t>
      </w:r>
    </w:p>
    <w:p w14:paraId="00E111D1" w14:textId="33BE32F8" w:rsidR="00E35883" w:rsidRDefault="00E35883" w:rsidP="0030404D">
      <w:pPr>
        <w:spacing w:line="360" w:lineRule="auto"/>
        <w:ind w:firstLine="426"/>
        <w:rPr>
          <w:szCs w:val="24"/>
        </w:rPr>
      </w:pPr>
      <w:proofErr w:type="spellStart"/>
      <w:r>
        <w:rPr>
          <w:szCs w:val="24"/>
        </w:rPr>
        <w:t>Html</w:t>
      </w:r>
      <w:proofErr w:type="spellEnd"/>
      <w:r>
        <w:rPr>
          <w:szCs w:val="24"/>
        </w:rPr>
        <w:t xml:space="preserve">: </w:t>
      </w:r>
    </w:p>
    <w:p w14:paraId="22B6143C" w14:textId="3E3307DB" w:rsidR="00E35883" w:rsidRDefault="00E35883" w:rsidP="0030404D">
      <w:pPr>
        <w:spacing w:line="360" w:lineRule="auto"/>
        <w:ind w:firstLine="426"/>
        <w:rPr>
          <w:szCs w:val="24"/>
        </w:rPr>
      </w:pPr>
    </w:p>
    <w:p w14:paraId="747AD03A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 xml:space="preserve">Especificação da versão do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html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 xml:space="preserve"> usada--&gt;</w:t>
      </w:r>
    </w:p>
    <w:p w14:paraId="26933416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808080"/>
          <w:sz w:val="21"/>
          <w:szCs w:val="21"/>
        </w:rPr>
        <w:t>&lt;!</w:t>
      </w:r>
      <w:r w:rsidRPr="00E35883">
        <w:rPr>
          <w:rFonts w:ascii="Consolas" w:hAnsi="Consolas"/>
          <w:color w:val="569CD6"/>
          <w:sz w:val="21"/>
          <w:szCs w:val="21"/>
        </w:rPr>
        <w:t>DOCTYPE</w:t>
      </w:r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784202EF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7778DF4" w14:textId="21C9E9D3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>Inic</w:t>
      </w:r>
      <w:r>
        <w:rPr>
          <w:rFonts w:ascii="Consolas" w:hAnsi="Consolas"/>
          <w:color w:val="6A9955"/>
          <w:sz w:val="21"/>
          <w:szCs w:val="21"/>
        </w:rPr>
        <w:t>i</w:t>
      </w:r>
      <w:r w:rsidRPr="00E35883">
        <w:rPr>
          <w:rFonts w:ascii="Consolas" w:hAnsi="Consolas"/>
          <w:color w:val="6A9955"/>
          <w:sz w:val="21"/>
          <w:szCs w:val="21"/>
        </w:rPr>
        <w:t xml:space="preserve">ando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html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 xml:space="preserve"> e determinando sua linguagem--&gt;</w:t>
      </w:r>
    </w:p>
    <w:p w14:paraId="608D7852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en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>"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2E4DC1D9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812766C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>Cabeçalho da página--&gt;</w:t>
      </w:r>
      <w:r w:rsidRPr="00E35883">
        <w:rPr>
          <w:rFonts w:ascii="Consolas" w:hAnsi="Consolas"/>
          <w:color w:val="D4D4D4"/>
          <w:sz w:val="21"/>
          <w:szCs w:val="21"/>
        </w:rPr>
        <w:t xml:space="preserve">    </w:t>
      </w:r>
    </w:p>
    <w:p w14:paraId="77561035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3BB8AE93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 xml:space="preserve">Especificações da página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html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>--&gt;</w:t>
      </w:r>
    </w:p>
    <w:p w14:paraId="370E17D7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r w:rsidRPr="00E35883">
        <w:rPr>
          <w:rFonts w:ascii="Consolas" w:hAnsi="Consolas"/>
          <w:color w:val="569CD6"/>
          <w:sz w:val="21"/>
          <w:szCs w:val="21"/>
        </w:rPr>
        <w:t>meta</w:t>
      </w:r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"UTF-8"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32B57629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r w:rsidRPr="00E35883">
        <w:rPr>
          <w:rFonts w:ascii="Consolas" w:hAnsi="Consolas"/>
          <w:color w:val="569CD6"/>
          <w:sz w:val="21"/>
          <w:szCs w:val="21"/>
        </w:rPr>
        <w:t>meta</w:t>
      </w:r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r w:rsidRPr="00E35883">
        <w:rPr>
          <w:rFonts w:ascii="Consolas" w:hAnsi="Consolas"/>
          <w:color w:val="9CDCFE"/>
          <w:sz w:val="21"/>
          <w:szCs w:val="21"/>
        </w:rPr>
        <w:t>http-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equiv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"X-UA-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Compatible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>"</w:t>
      </w:r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"IE=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edge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>"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7682E1AD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r w:rsidRPr="00E35883">
        <w:rPr>
          <w:rFonts w:ascii="Consolas" w:hAnsi="Consolas"/>
          <w:color w:val="569CD6"/>
          <w:sz w:val="21"/>
          <w:szCs w:val="21"/>
        </w:rPr>
        <w:t>meta</w:t>
      </w:r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viewport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>"</w:t>
      </w:r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content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>=device-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width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initial-scale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>=1.0"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1618A170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E35883">
        <w:rPr>
          <w:rFonts w:ascii="Consolas" w:hAnsi="Consolas"/>
          <w:color w:val="D4D4D4"/>
          <w:sz w:val="21"/>
          <w:szCs w:val="21"/>
        </w:rPr>
        <w:t>Document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49F5F544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BCF18A7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 xml:space="preserve">Relacionando o arquivo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html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 xml:space="preserve"> ao arquivo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css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>--&gt;</w:t>
      </w:r>
    </w:p>
    <w:p w14:paraId="52F1AE89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r w:rsidRPr="00E35883">
        <w:rPr>
          <w:rFonts w:ascii="Consolas" w:hAnsi="Consolas"/>
          <w:color w:val="569CD6"/>
          <w:sz w:val="21"/>
          <w:szCs w:val="21"/>
        </w:rPr>
        <w:t>link</w:t>
      </w:r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rel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stylesheet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>"</w:t>
      </w:r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"TrabalhoFDS.css"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1CC19EF4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4AFBC0AB" w14:textId="4CB8F1CD" w:rsid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E212DEC" w14:textId="77777777" w:rsidR="00A47C0B" w:rsidRPr="00E35883" w:rsidRDefault="00A47C0B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71B4BA5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35883">
        <w:rPr>
          <w:rFonts w:ascii="Consolas" w:hAnsi="Consolas"/>
          <w:color w:val="6A9955"/>
          <w:sz w:val="21"/>
          <w:szCs w:val="21"/>
        </w:rPr>
        <w:lastRenderedPageBreak/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>Corpo da página--&gt;</w:t>
      </w:r>
    </w:p>
    <w:p w14:paraId="2D31C585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69734B37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07197D43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>Título para meu parágrafo--&gt;</w:t>
      </w:r>
    </w:p>
    <w:p w14:paraId="77E7259D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r w:rsidRPr="00E35883">
        <w:rPr>
          <w:rFonts w:ascii="Consolas" w:hAnsi="Consolas"/>
          <w:color w:val="569CD6"/>
          <w:sz w:val="21"/>
          <w:szCs w:val="21"/>
        </w:rPr>
        <w:t>h1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  <w:r w:rsidRPr="00E35883">
        <w:rPr>
          <w:rFonts w:ascii="Consolas" w:hAnsi="Consolas"/>
          <w:color w:val="D4D4D4"/>
          <w:sz w:val="21"/>
          <w:szCs w:val="21"/>
        </w:rPr>
        <w:t>citação</w:t>
      </w:r>
      <w:r w:rsidRPr="00E35883">
        <w:rPr>
          <w:rFonts w:ascii="Consolas" w:hAnsi="Consolas"/>
          <w:color w:val="808080"/>
          <w:sz w:val="21"/>
          <w:szCs w:val="21"/>
        </w:rPr>
        <w:t>&lt;/</w:t>
      </w:r>
      <w:r w:rsidRPr="00E35883">
        <w:rPr>
          <w:rFonts w:ascii="Consolas" w:hAnsi="Consolas"/>
          <w:color w:val="569CD6"/>
          <w:sz w:val="21"/>
          <w:szCs w:val="21"/>
        </w:rPr>
        <w:t>h1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799AF3AA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882B5DF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>Iniciando parágrafo--&gt;</w:t>
      </w:r>
    </w:p>
    <w:p w14:paraId="59880241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r w:rsidRPr="00E35883">
        <w:rPr>
          <w:rFonts w:ascii="Consolas" w:hAnsi="Consolas"/>
          <w:color w:val="569CD6"/>
          <w:sz w:val="21"/>
          <w:szCs w:val="21"/>
        </w:rPr>
        <w:t>p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  <w:r w:rsidRPr="00E35883">
        <w:rPr>
          <w:rFonts w:ascii="Consolas" w:hAnsi="Consolas"/>
          <w:color w:val="D4D4D4"/>
          <w:sz w:val="21"/>
          <w:szCs w:val="21"/>
        </w:rPr>
        <w:t xml:space="preserve"> Não há </w:t>
      </w:r>
    </w:p>
    <w:p w14:paraId="51CB5413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0653C4A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spellStart"/>
      <w:proofErr w:type="gramEnd"/>
      <w:r w:rsidRPr="00E35883">
        <w:rPr>
          <w:rFonts w:ascii="Consolas" w:hAnsi="Consolas"/>
          <w:color w:val="6A9955"/>
          <w:sz w:val="21"/>
          <w:szCs w:val="21"/>
        </w:rPr>
        <w:t>Tag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Span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 xml:space="preserve"> para isolar um texto do meu parágrafo, podendo editá-lo especificamente--&gt;</w:t>
      </w:r>
    </w:p>
    <w:p w14:paraId="46C69F20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Sabermaior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>"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  <w:r w:rsidRPr="00E35883">
        <w:rPr>
          <w:rFonts w:ascii="Consolas" w:hAnsi="Consolas"/>
          <w:color w:val="D4D4D4"/>
          <w:sz w:val="21"/>
          <w:szCs w:val="21"/>
        </w:rPr>
        <w:t>saber maior</w:t>
      </w:r>
      <w:r w:rsidRPr="00E3588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4CD369F7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594FAB3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     ou </w:t>
      </w:r>
    </w:p>
    <w:p w14:paraId="1F629A4B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24C5ECFD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>         </w:t>
      </w: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 xml:space="preserve">Segunda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tag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span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>, isolando outro texto, para o mesmo propósito do primeiro--&gt;</w:t>
      </w:r>
    </w:p>
    <w:p w14:paraId="58217329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=</w:t>
      </w:r>
      <w:r w:rsidRPr="00E3588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Sabermenor</w:t>
      </w:r>
      <w:proofErr w:type="spellEnd"/>
      <w:r w:rsidRPr="00E35883">
        <w:rPr>
          <w:rFonts w:ascii="Consolas" w:hAnsi="Consolas"/>
          <w:color w:val="CE9178"/>
          <w:sz w:val="21"/>
          <w:szCs w:val="21"/>
        </w:rPr>
        <w:t>"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  <w:r w:rsidRPr="00E35883">
        <w:rPr>
          <w:rFonts w:ascii="Consolas" w:hAnsi="Consolas"/>
          <w:color w:val="D4D4D4"/>
          <w:sz w:val="21"/>
          <w:szCs w:val="21"/>
        </w:rPr>
        <w:t>saber menor</w:t>
      </w:r>
      <w:r w:rsidRPr="00E3588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  <w:r w:rsidRPr="00E35883">
        <w:rPr>
          <w:rFonts w:ascii="Consolas" w:hAnsi="Consolas"/>
          <w:color w:val="D4D4D4"/>
          <w:sz w:val="21"/>
          <w:szCs w:val="21"/>
        </w:rPr>
        <w:t xml:space="preserve">: há saberes diferentes. </w:t>
      </w:r>
    </w:p>
    <w:p w14:paraId="164BD027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57D1CFD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r w:rsidRPr="00E35883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>Quebra de linha--&gt;</w:t>
      </w:r>
    </w:p>
    <w:p w14:paraId="5BCE1849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>        Paulo Freire</w:t>
      </w:r>
    </w:p>
    <w:p w14:paraId="0C868476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F94517A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E35883">
        <w:rPr>
          <w:rFonts w:ascii="Consolas" w:hAnsi="Consolas"/>
          <w:color w:val="6A9955"/>
          <w:sz w:val="21"/>
          <w:szCs w:val="21"/>
        </w:rPr>
        <w:t>&lt;!--</w:t>
      </w:r>
      <w:proofErr w:type="gramEnd"/>
      <w:r w:rsidRPr="00E35883">
        <w:rPr>
          <w:rFonts w:ascii="Consolas" w:hAnsi="Consolas"/>
          <w:color w:val="6A9955"/>
          <w:sz w:val="21"/>
          <w:szCs w:val="21"/>
        </w:rPr>
        <w:t>Finalizando parágrafo--&gt;</w:t>
      </w:r>
    </w:p>
    <w:p w14:paraId="1806680D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  <w:r w:rsidRPr="00E35883">
        <w:rPr>
          <w:rFonts w:ascii="Consolas" w:hAnsi="Consolas"/>
          <w:color w:val="808080"/>
          <w:sz w:val="21"/>
          <w:szCs w:val="21"/>
        </w:rPr>
        <w:t>&lt;/</w:t>
      </w:r>
      <w:r w:rsidRPr="00E35883">
        <w:rPr>
          <w:rFonts w:ascii="Consolas" w:hAnsi="Consolas"/>
          <w:color w:val="569CD6"/>
          <w:sz w:val="21"/>
          <w:szCs w:val="21"/>
        </w:rPr>
        <w:t>p</w:t>
      </w:r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48D26D13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BAF4E24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F55858F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EF1878E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02EA2CCE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E35883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E35883">
        <w:rPr>
          <w:rFonts w:ascii="Consolas" w:hAnsi="Consolas"/>
          <w:color w:val="808080"/>
          <w:sz w:val="21"/>
          <w:szCs w:val="21"/>
        </w:rPr>
        <w:t>&gt;</w:t>
      </w:r>
    </w:p>
    <w:p w14:paraId="46C13007" w14:textId="77777777" w:rsidR="00E35883" w:rsidRPr="00E35883" w:rsidRDefault="00E35883" w:rsidP="0030404D">
      <w:pPr>
        <w:spacing w:line="360" w:lineRule="auto"/>
        <w:ind w:firstLine="426"/>
        <w:rPr>
          <w:szCs w:val="24"/>
        </w:rPr>
      </w:pPr>
    </w:p>
    <w:p w14:paraId="003F712F" w14:textId="1CE5C316" w:rsidR="002022D4" w:rsidRDefault="002022D4" w:rsidP="0030404D">
      <w:pPr>
        <w:spacing w:line="360" w:lineRule="auto"/>
        <w:ind w:firstLine="426"/>
        <w:rPr>
          <w:szCs w:val="24"/>
          <w:u w:val="single"/>
        </w:rPr>
      </w:pPr>
    </w:p>
    <w:p w14:paraId="3579E083" w14:textId="54711A1F" w:rsidR="002022D4" w:rsidRDefault="00E35883" w:rsidP="0030404D">
      <w:pPr>
        <w:spacing w:line="360" w:lineRule="auto"/>
        <w:ind w:firstLine="426"/>
        <w:rPr>
          <w:szCs w:val="24"/>
        </w:rPr>
      </w:pPr>
      <w:r w:rsidRPr="00E35883">
        <w:rPr>
          <w:szCs w:val="24"/>
        </w:rPr>
        <w:t xml:space="preserve">CSS: </w:t>
      </w:r>
    </w:p>
    <w:p w14:paraId="1203F7B3" w14:textId="3D4238BD" w:rsidR="00E35883" w:rsidRDefault="00E35883" w:rsidP="0030404D">
      <w:pPr>
        <w:spacing w:line="360" w:lineRule="auto"/>
        <w:ind w:firstLine="426"/>
        <w:rPr>
          <w:szCs w:val="24"/>
        </w:rPr>
      </w:pPr>
    </w:p>
    <w:p w14:paraId="57C33E51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6A9955"/>
          <w:sz w:val="21"/>
          <w:szCs w:val="21"/>
        </w:rPr>
        <w:t>/* Aplicando cor para o texto do parágrafo */</w:t>
      </w:r>
    </w:p>
    <w:p w14:paraId="783A946C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35883">
        <w:rPr>
          <w:rFonts w:ascii="Consolas" w:hAnsi="Consolas"/>
          <w:color w:val="D7BA7D"/>
          <w:sz w:val="21"/>
          <w:szCs w:val="21"/>
        </w:rPr>
        <w:t>p</w:t>
      </w:r>
      <w:r w:rsidRPr="00E35883">
        <w:rPr>
          <w:rFonts w:ascii="Consolas" w:hAnsi="Consolas"/>
          <w:color w:val="D4D4D4"/>
          <w:sz w:val="21"/>
          <w:szCs w:val="21"/>
        </w:rPr>
        <w:t>{</w:t>
      </w:r>
      <w:proofErr w:type="gramEnd"/>
      <w:r w:rsidRPr="00E35883">
        <w:rPr>
          <w:rFonts w:ascii="Consolas" w:hAnsi="Consolas"/>
          <w:color w:val="9CDCFE"/>
          <w:sz w:val="21"/>
          <w:szCs w:val="21"/>
        </w:rPr>
        <w:t>color</w:t>
      </w:r>
      <w:r w:rsidRPr="00E35883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35883">
        <w:rPr>
          <w:rFonts w:ascii="Consolas" w:hAnsi="Consolas"/>
          <w:color w:val="DCDCAA"/>
          <w:sz w:val="21"/>
          <w:szCs w:val="21"/>
        </w:rPr>
        <w:t>rgb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>(</w:t>
      </w:r>
      <w:r w:rsidRPr="00E35883">
        <w:rPr>
          <w:rFonts w:ascii="Consolas" w:hAnsi="Consolas"/>
          <w:color w:val="B5CEA8"/>
          <w:sz w:val="21"/>
          <w:szCs w:val="21"/>
        </w:rPr>
        <w:t>97</w:t>
      </w:r>
      <w:r w:rsidRPr="00E35883">
        <w:rPr>
          <w:rFonts w:ascii="Consolas" w:hAnsi="Consolas"/>
          <w:color w:val="D4D4D4"/>
          <w:sz w:val="21"/>
          <w:szCs w:val="21"/>
        </w:rPr>
        <w:t xml:space="preserve">, </w:t>
      </w:r>
      <w:r w:rsidRPr="00E35883">
        <w:rPr>
          <w:rFonts w:ascii="Consolas" w:hAnsi="Consolas"/>
          <w:color w:val="B5CEA8"/>
          <w:sz w:val="21"/>
          <w:szCs w:val="21"/>
        </w:rPr>
        <w:t>233</w:t>
      </w:r>
      <w:r w:rsidRPr="00E35883">
        <w:rPr>
          <w:rFonts w:ascii="Consolas" w:hAnsi="Consolas"/>
          <w:color w:val="D4D4D4"/>
          <w:sz w:val="21"/>
          <w:szCs w:val="21"/>
        </w:rPr>
        <w:t xml:space="preserve">, </w:t>
      </w:r>
      <w:r w:rsidRPr="00E35883">
        <w:rPr>
          <w:rFonts w:ascii="Consolas" w:hAnsi="Consolas"/>
          <w:color w:val="B5CEA8"/>
          <w:sz w:val="21"/>
          <w:szCs w:val="21"/>
        </w:rPr>
        <w:t>97</w:t>
      </w:r>
      <w:r w:rsidRPr="00E35883">
        <w:rPr>
          <w:rFonts w:ascii="Consolas" w:hAnsi="Consolas"/>
          <w:color w:val="D4D4D4"/>
          <w:sz w:val="21"/>
          <w:szCs w:val="21"/>
        </w:rPr>
        <w:t>);}</w:t>
      </w:r>
    </w:p>
    <w:p w14:paraId="7A5CDBC2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7678A4D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6A9955"/>
          <w:sz w:val="21"/>
          <w:szCs w:val="21"/>
        </w:rPr>
        <w:t xml:space="preserve">/* Aplicando cor e o tamanho da fonte para a classe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sabermaior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 xml:space="preserve"> */</w:t>
      </w:r>
    </w:p>
    <w:p w14:paraId="3A318A4F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35883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35883">
        <w:rPr>
          <w:rFonts w:ascii="Consolas" w:hAnsi="Consolas"/>
          <w:color w:val="D7BA7D"/>
          <w:sz w:val="21"/>
          <w:szCs w:val="21"/>
        </w:rPr>
        <w:t>Sabermaior</w:t>
      </w:r>
      <w:proofErr w:type="spellEnd"/>
      <w:proofErr w:type="gramEnd"/>
      <w:r w:rsidRPr="00E35883">
        <w:rPr>
          <w:rFonts w:ascii="Consolas" w:hAnsi="Consolas"/>
          <w:color w:val="D4D4D4"/>
          <w:sz w:val="21"/>
          <w:szCs w:val="21"/>
        </w:rPr>
        <w:t>{</w:t>
      </w:r>
      <w:r w:rsidRPr="00E35883">
        <w:rPr>
          <w:rFonts w:ascii="Consolas" w:hAnsi="Consolas"/>
          <w:color w:val="9CDCFE"/>
          <w:sz w:val="21"/>
          <w:szCs w:val="21"/>
        </w:rPr>
        <w:t>color</w:t>
      </w:r>
      <w:r w:rsidRPr="00E35883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E35883">
        <w:rPr>
          <w:rFonts w:ascii="Consolas" w:hAnsi="Consolas"/>
          <w:color w:val="CE9178"/>
          <w:sz w:val="21"/>
          <w:szCs w:val="21"/>
        </w:rPr>
        <w:t>red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 xml:space="preserve">: </w:t>
      </w:r>
      <w:r w:rsidRPr="00E35883">
        <w:rPr>
          <w:rFonts w:ascii="Consolas" w:hAnsi="Consolas"/>
          <w:color w:val="B5CEA8"/>
          <w:sz w:val="21"/>
          <w:szCs w:val="21"/>
        </w:rPr>
        <w:t>28px</w:t>
      </w:r>
      <w:r w:rsidRPr="00E35883">
        <w:rPr>
          <w:rFonts w:ascii="Consolas" w:hAnsi="Consolas"/>
          <w:color w:val="D4D4D4"/>
          <w:sz w:val="21"/>
          <w:szCs w:val="21"/>
        </w:rPr>
        <w:t>; }</w:t>
      </w:r>
    </w:p>
    <w:p w14:paraId="1993C67A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531FEA0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35883">
        <w:rPr>
          <w:rFonts w:ascii="Consolas" w:hAnsi="Consolas"/>
          <w:color w:val="6A9955"/>
          <w:sz w:val="21"/>
          <w:szCs w:val="21"/>
        </w:rPr>
        <w:t xml:space="preserve">/* Aplicando cor e o tamanho da fonte para a classe </w:t>
      </w:r>
      <w:proofErr w:type="spellStart"/>
      <w:r w:rsidRPr="00E35883">
        <w:rPr>
          <w:rFonts w:ascii="Consolas" w:hAnsi="Consolas"/>
          <w:color w:val="6A9955"/>
          <w:sz w:val="21"/>
          <w:szCs w:val="21"/>
        </w:rPr>
        <w:t>sabermenor</w:t>
      </w:r>
      <w:proofErr w:type="spellEnd"/>
      <w:r w:rsidRPr="00E35883">
        <w:rPr>
          <w:rFonts w:ascii="Consolas" w:hAnsi="Consolas"/>
          <w:color w:val="6A9955"/>
          <w:sz w:val="21"/>
          <w:szCs w:val="21"/>
        </w:rPr>
        <w:t xml:space="preserve"> */</w:t>
      </w:r>
    </w:p>
    <w:p w14:paraId="4AF1CF7B" w14:textId="69C84ABF" w:rsid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E35883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E35883">
        <w:rPr>
          <w:rFonts w:ascii="Consolas" w:hAnsi="Consolas"/>
          <w:color w:val="D7BA7D"/>
          <w:sz w:val="21"/>
          <w:szCs w:val="21"/>
        </w:rPr>
        <w:t>Sabermenor</w:t>
      </w:r>
      <w:proofErr w:type="spellEnd"/>
      <w:proofErr w:type="gramEnd"/>
      <w:r w:rsidRPr="00E35883">
        <w:rPr>
          <w:rFonts w:ascii="Consolas" w:hAnsi="Consolas"/>
          <w:color w:val="D4D4D4"/>
          <w:sz w:val="21"/>
          <w:szCs w:val="21"/>
        </w:rPr>
        <w:t>{</w:t>
      </w:r>
      <w:r w:rsidRPr="00E35883">
        <w:rPr>
          <w:rFonts w:ascii="Consolas" w:hAnsi="Consolas"/>
          <w:color w:val="9CDCFE"/>
          <w:sz w:val="21"/>
          <w:szCs w:val="21"/>
        </w:rPr>
        <w:t>color</w:t>
      </w:r>
      <w:r w:rsidRPr="00E35883">
        <w:rPr>
          <w:rFonts w:ascii="Consolas" w:hAnsi="Consolas"/>
          <w:color w:val="D4D4D4"/>
          <w:sz w:val="21"/>
          <w:szCs w:val="21"/>
        </w:rPr>
        <w:t xml:space="preserve">: </w:t>
      </w:r>
      <w:r w:rsidRPr="00E35883">
        <w:rPr>
          <w:rFonts w:ascii="Consolas" w:hAnsi="Consolas"/>
          <w:color w:val="CE9178"/>
          <w:sz w:val="21"/>
          <w:szCs w:val="21"/>
        </w:rPr>
        <w:t>blue</w:t>
      </w:r>
      <w:r w:rsidRPr="00E3588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35883"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 w:rsidRPr="00E35883">
        <w:rPr>
          <w:rFonts w:ascii="Consolas" w:hAnsi="Consolas"/>
          <w:color w:val="D4D4D4"/>
          <w:sz w:val="21"/>
          <w:szCs w:val="21"/>
        </w:rPr>
        <w:t xml:space="preserve">: </w:t>
      </w:r>
      <w:r w:rsidRPr="00E35883">
        <w:rPr>
          <w:rFonts w:ascii="Consolas" w:hAnsi="Consolas"/>
          <w:color w:val="B5CEA8"/>
          <w:sz w:val="21"/>
          <w:szCs w:val="21"/>
        </w:rPr>
        <w:t>28px</w:t>
      </w:r>
      <w:r w:rsidRPr="00E35883">
        <w:rPr>
          <w:rFonts w:ascii="Consolas" w:hAnsi="Consolas"/>
          <w:color w:val="D4D4D4"/>
          <w:sz w:val="21"/>
          <w:szCs w:val="21"/>
        </w:rPr>
        <w:t>;}</w:t>
      </w:r>
    </w:p>
    <w:p w14:paraId="43E8621F" w14:textId="77777777" w:rsidR="00E35883" w:rsidRPr="00E35883" w:rsidRDefault="00E35883" w:rsidP="00E3588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308772AB" w14:textId="77777777" w:rsidR="00E35883" w:rsidRPr="00E35883" w:rsidRDefault="00E35883" w:rsidP="0030404D">
      <w:pPr>
        <w:spacing w:line="360" w:lineRule="auto"/>
        <w:ind w:firstLine="426"/>
        <w:rPr>
          <w:szCs w:val="24"/>
        </w:rPr>
      </w:pPr>
    </w:p>
    <w:p w14:paraId="49372663" w14:textId="77777777" w:rsidR="00E35883" w:rsidRDefault="00E35883" w:rsidP="00E35883">
      <w:pPr>
        <w:spacing w:line="360" w:lineRule="auto"/>
        <w:ind w:firstLine="426"/>
        <w:rPr>
          <w:szCs w:val="24"/>
          <w:u w:val="single"/>
        </w:rPr>
      </w:pPr>
    </w:p>
    <w:p w14:paraId="1EA30D18" w14:textId="09EB9885" w:rsidR="00E35883" w:rsidRDefault="00E35883" w:rsidP="00E35883">
      <w:pPr>
        <w:spacing w:line="360" w:lineRule="auto"/>
        <w:ind w:firstLine="426"/>
        <w:rPr>
          <w:szCs w:val="24"/>
          <w:u w:val="single"/>
        </w:rPr>
      </w:pPr>
    </w:p>
    <w:p w14:paraId="2E46DB71" w14:textId="77777777" w:rsidR="00A47C0B" w:rsidRDefault="00A47C0B" w:rsidP="00E35883">
      <w:pPr>
        <w:spacing w:line="360" w:lineRule="auto"/>
        <w:ind w:firstLine="426"/>
        <w:rPr>
          <w:szCs w:val="24"/>
          <w:u w:val="single"/>
        </w:rPr>
      </w:pPr>
    </w:p>
    <w:p w14:paraId="450905D8" w14:textId="1FC3F607" w:rsidR="00E35883" w:rsidRDefault="00E35883" w:rsidP="00E35883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lastRenderedPageBreak/>
        <w:t>Imagem da página no navegador</w:t>
      </w:r>
      <w:r w:rsidRPr="004F44EC">
        <w:rPr>
          <w:szCs w:val="24"/>
          <w:u w:val="single"/>
        </w:rPr>
        <w:t>:</w:t>
      </w:r>
    </w:p>
    <w:p w14:paraId="3BC23ED6" w14:textId="25F17ED8" w:rsidR="00A47C0B" w:rsidRDefault="00A47C0B" w:rsidP="00E35883">
      <w:pPr>
        <w:spacing w:line="360" w:lineRule="auto"/>
        <w:ind w:firstLine="426"/>
        <w:rPr>
          <w:szCs w:val="24"/>
          <w:u w:val="single"/>
        </w:rPr>
      </w:pPr>
    </w:p>
    <w:p w14:paraId="3C9BFBE9" w14:textId="1992A294" w:rsidR="00A47C0B" w:rsidRDefault="00A47C0B" w:rsidP="00E35883">
      <w:pPr>
        <w:spacing w:line="360" w:lineRule="auto"/>
        <w:ind w:firstLine="426"/>
        <w:rPr>
          <w:szCs w:val="24"/>
          <w:u w:val="single"/>
        </w:rPr>
      </w:pPr>
      <w:r w:rsidRPr="00A47C0B">
        <w:rPr>
          <w:noProof/>
          <w:szCs w:val="24"/>
          <w:u w:val="single"/>
        </w:rPr>
        <w:drawing>
          <wp:inline distT="0" distB="0" distL="0" distR="0" wp14:anchorId="2973DA0A" wp14:editId="031FE2FA">
            <wp:extent cx="5760720" cy="1812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DD9C" w14:textId="09C930CA" w:rsidR="002022D4" w:rsidRDefault="002022D4" w:rsidP="0030404D">
      <w:pPr>
        <w:spacing w:line="360" w:lineRule="auto"/>
        <w:ind w:firstLine="426"/>
        <w:rPr>
          <w:szCs w:val="24"/>
          <w:u w:val="single"/>
        </w:rPr>
      </w:pPr>
    </w:p>
    <w:p w14:paraId="35321018" w14:textId="22EBE21E" w:rsidR="00A47C0B" w:rsidRPr="00A47C0B" w:rsidRDefault="00A47C0B" w:rsidP="00A47C0B">
      <w:pPr>
        <w:pStyle w:val="Ttulo1"/>
        <w:numPr>
          <w:ilvl w:val="0"/>
          <w:numId w:val="19"/>
        </w:numPr>
        <w:spacing w:after="480"/>
        <w:ind w:left="431" w:hanging="431"/>
        <w:rPr>
          <w:szCs w:val="24"/>
        </w:rPr>
      </w:pPr>
      <w:r>
        <w:rPr>
          <w:szCs w:val="24"/>
        </w:rPr>
        <w:t>EXERCÍCIO 6</w:t>
      </w:r>
    </w:p>
    <w:p w14:paraId="2ECBD9EB" w14:textId="77777777" w:rsidR="00A47C0B" w:rsidRDefault="00A47C0B" w:rsidP="00A47C0B">
      <w:pPr>
        <w:spacing w:line="360" w:lineRule="auto"/>
        <w:ind w:firstLine="426"/>
      </w:pPr>
      <w:r>
        <w:t xml:space="preserve">“O </w:t>
      </w:r>
      <w:proofErr w:type="spellStart"/>
      <w:r>
        <w:t>Javascript</w:t>
      </w:r>
      <w:proofErr w:type="spellEnd"/>
      <w:r>
        <w:t xml:space="preserve"> é uma linguagem de programação bastante popular hoje que é utilizada em diversos contextos, desde programação de jogos até servidores. No entanto, um dos seus usos mais icônicos é associado com interação em páginas HTML no lado do cliente.”</w:t>
      </w:r>
    </w:p>
    <w:p w14:paraId="0C204E60" w14:textId="4E4E597C" w:rsidR="00A47C0B" w:rsidRPr="00A47C0B" w:rsidRDefault="00A47C0B" w:rsidP="00A47C0B">
      <w:pPr>
        <w:spacing w:line="360" w:lineRule="auto"/>
        <w:ind w:firstLine="426"/>
      </w:pPr>
      <w:r>
        <w:t xml:space="preserve"> Considerando a linguagem </w:t>
      </w:r>
      <w:proofErr w:type="spellStart"/>
      <w:r>
        <w:t>JavaScript</w:t>
      </w:r>
      <w:proofErr w:type="spellEnd"/>
      <w:r>
        <w:t xml:space="preserve">, crie uma variável chamada </w:t>
      </w:r>
      <w:proofErr w:type="spellStart"/>
      <w:r>
        <w:t>nomePessoa</w:t>
      </w:r>
      <w:proofErr w:type="spellEnd"/>
      <w:r>
        <w:t xml:space="preserve"> e atribua o valor Pedro a ela.</w:t>
      </w:r>
    </w:p>
    <w:p w14:paraId="4EBE085C" w14:textId="6B538D48" w:rsidR="00A47C0B" w:rsidRDefault="00A47C0B" w:rsidP="00A47C0B">
      <w:pPr>
        <w:spacing w:line="360" w:lineRule="auto"/>
        <w:rPr>
          <w:szCs w:val="24"/>
          <w:u w:val="single"/>
        </w:rPr>
      </w:pPr>
    </w:p>
    <w:p w14:paraId="52EE82A5" w14:textId="77777777" w:rsidR="00A47C0B" w:rsidRDefault="00A47C0B" w:rsidP="00A47C0B">
      <w:pPr>
        <w:spacing w:line="360" w:lineRule="auto"/>
        <w:ind w:firstLine="426"/>
        <w:rPr>
          <w:szCs w:val="24"/>
          <w:u w:val="single"/>
        </w:rPr>
      </w:pPr>
      <w:r w:rsidRPr="004F44EC">
        <w:rPr>
          <w:szCs w:val="24"/>
          <w:u w:val="single"/>
        </w:rPr>
        <w:t>Solução do aluno:</w:t>
      </w:r>
    </w:p>
    <w:p w14:paraId="7F5FF784" w14:textId="2316E682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</w:p>
    <w:p w14:paraId="4095D8A7" w14:textId="495D244B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  <w:r>
        <w:rPr>
          <w:szCs w:val="24"/>
          <w:u w:val="single"/>
        </w:rPr>
        <w:t>Código:</w:t>
      </w:r>
    </w:p>
    <w:p w14:paraId="154625C5" w14:textId="2123296D" w:rsidR="00A47C0B" w:rsidRDefault="00A47C0B" w:rsidP="0030404D">
      <w:pPr>
        <w:spacing w:line="360" w:lineRule="auto"/>
        <w:ind w:firstLine="426"/>
        <w:rPr>
          <w:szCs w:val="24"/>
        </w:rPr>
      </w:pPr>
      <w:r>
        <w:rPr>
          <w:szCs w:val="24"/>
        </w:rPr>
        <w:t>JS:</w:t>
      </w:r>
    </w:p>
    <w:p w14:paraId="6C9A1375" w14:textId="6CA89F5D" w:rsidR="00A47C0B" w:rsidRPr="00A47C0B" w:rsidRDefault="00A47C0B" w:rsidP="00A47C0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47C0B">
        <w:rPr>
          <w:rFonts w:ascii="Consolas" w:hAnsi="Consolas"/>
          <w:color w:val="6A9955"/>
          <w:sz w:val="21"/>
          <w:szCs w:val="21"/>
        </w:rPr>
        <w:t>//Criando var</w:t>
      </w:r>
      <w:r w:rsidR="0074006B">
        <w:rPr>
          <w:rFonts w:ascii="Consolas" w:hAnsi="Consolas"/>
          <w:color w:val="6A9955"/>
          <w:sz w:val="21"/>
          <w:szCs w:val="21"/>
        </w:rPr>
        <w:t>i</w:t>
      </w:r>
      <w:r w:rsidRPr="00A47C0B">
        <w:rPr>
          <w:rFonts w:ascii="Consolas" w:hAnsi="Consolas"/>
          <w:color w:val="6A9955"/>
          <w:sz w:val="21"/>
          <w:szCs w:val="21"/>
        </w:rPr>
        <w:t xml:space="preserve">ável pessoa   </w:t>
      </w:r>
    </w:p>
    <w:p w14:paraId="6DE95B9F" w14:textId="77777777" w:rsidR="00A47C0B" w:rsidRPr="00A47C0B" w:rsidRDefault="00A47C0B" w:rsidP="00A47C0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A47C0B">
        <w:rPr>
          <w:rFonts w:ascii="Consolas" w:hAnsi="Consolas"/>
          <w:color w:val="569CD6"/>
          <w:sz w:val="21"/>
          <w:szCs w:val="21"/>
        </w:rPr>
        <w:t>let</w:t>
      </w:r>
      <w:proofErr w:type="spellEnd"/>
      <w:r w:rsidRPr="00A47C0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47C0B">
        <w:rPr>
          <w:rFonts w:ascii="Consolas" w:hAnsi="Consolas"/>
          <w:color w:val="9CDCFE"/>
          <w:sz w:val="21"/>
          <w:szCs w:val="21"/>
        </w:rPr>
        <w:t>nomePessoa</w:t>
      </w:r>
      <w:proofErr w:type="spellEnd"/>
    </w:p>
    <w:p w14:paraId="2C6CE729" w14:textId="77777777" w:rsidR="00A47C0B" w:rsidRPr="00A47C0B" w:rsidRDefault="00A47C0B" w:rsidP="00A47C0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68ECE83C" w14:textId="77777777" w:rsidR="00A47C0B" w:rsidRPr="00A47C0B" w:rsidRDefault="00A47C0B" w:rsidP="00A47C0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A47C0B">
        <w:rPr>
          <w:rFonts w:ascii="Consolas" w:hAnsi="Consolas"/>
          <w:color w:val="6A9955"/>
          <w:sz w:val="21"/>
          <w:szCs w:val="21"/>
        </w:rPr>
        <w:t xml:space="preserve">//Atribuindo Valor "Pedro" à variável </w:t>
      </w:r>
      <w:proofErr w:type="spellStart"/>
      <w:r w:rsidRPr="00A47C0B">
        <w:rPr>
          <w:rFonts w:ascii="Consolas" w:hAnsi="Consolas"/>
          <w:color w:val="6A9955"/>
          <w:sz w:val="21"/>
          <w:szCs w:val="21"/>
        </w:rPr>
        <w:t>nomePessoa</w:t>
      </w:r>
      <w:proofErr w:type="spellEnd"/>
    </w:p>
    <w:p w14:paraId="6396258E" w14:textId="77777777" w:rsidR="00A47C0B" w:rsidRPr="00A47C0B" w:rsidRDefault="00A47C0B" w:rsidP="00A47C0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A47C0B">
        <w:rPr>
          <w:rFonts w:ascii="Consolas" w:hAnsi="Consolas"/>
          <w:color w:val="9CDCFE"/>
          <w:sz w:val="21"/>
          <w:szCs w:val="21"/>
        </w:rPr>
        <w:t>nomePessoa</w:t>
      </w:r>
      <w:proofErr w:type="spellEnd"/>
      <w:r w:rsidRPr="00A47C0B">
        <w:rPr>
          <w:rFonts w:ascii="Consolas" w:hAnsi="Consolas"/>
          <w:color w:val="D4D4D4"/>
          <w:sz w:val="21"/>
          <w:szCs w:val="21"/>
        </w:rPr>
        <w:t>=</w:t>
      </w:r>
      <w:r w:rsidRPr="00A47C0B">
        <w:rPr>
          <w:rFonts w:ascii="Consolas" w:hAnsi="Consolas"/>
          <w:color w:val="CE9178"/>
          <w:sz w:val="21"/>
          <w:szCs w:val="21"/>
        </w:rPr>
        <w:t>"Pedro"</w:t>
      </w:r>
    </w:p>
    <w:p w14:paraId="5CF90201" w14:textId="77777777" w:rsidR="00A47C0B" w:rsidRPr="00A47C0B" w:rsidRDefault="00A47C0B" w:rsidP="0030404D">
      <w:pPr>
        <w:spacing w:line="360" w:lineRule="auto"/>
        <w:ind w:firstLine="426"/>
        <w:rPr>
          <w:szCs w:val="24"/>
        </w:rPr>
      </w:pPr>
    </w:p>
    <w:p w14:paraId="78E3A153" w14:textId="4FB0F61F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</w:p>
    <w:p w14:paraId="52DEDE99" w14:textId="4B0E7D88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  <w:bookmarkStart w:id="0" w:name="_GoBack"/>
      <w:bookmarkEnd w:id="0"/>
    </w:p>
    <w:p w14:paraId="05F29E1B" w14:textId="47A8212A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</w:p>
    <w:p w14:paraId="180D1A4F" w14:textId="49B6F834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</w:p>
    <w:p w14:paraId="0B5CC2E1" w14:textId="00ACD901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</w:p>
    <w:p w14:paraId="020DB5BD" w14:textId="6301B3E1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</w:p>
    <w:p w14:paraId="535EA81F" w14:textId="716495A2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</w:p>
    <w:p w14:paraId="3ACD6907" w14:textId="77777777" w:rsidR="00A47C0B" w:rsidRDefault="00A47C0B" w:rsidP="0030404D">
      <w:pPr>
        <w:spacing w:line="360" w:lineRule="auto"/>
        <w:ind w:firstLine="426"/>
        <w:rPr>
          <w:szCs w:val="24"/>
          <w:u w:val="single"/>
        </w:rPr>
      </w:pPr>
    </w:p>
    <w:p w14:paraId="0A83910C" w14:textId="74602E68" w:rsidR="002022D4" w:rsidRDefault="002022D4" w:rsidP="0030404D">
      <w:pPr>
        <w:spacing w:line="360" w:lineRule="auto"/>
        <w:ind w:firstLine="426"/>
        <w:rPr>
          <w:szCs w:val="24"/>
          <w:u w:val="single"/>
        </w:rPr>
      </w:pPr>
    </w:p>
    <w:p w14:paraId="28E13CB3" w14:textId="63E26EAD" w:rsidR="002022D4" w:rsidRDefault="002022D4" w:rsidP="0030404D">
      <w:pPr>
        <w:spacing w:line="360" w:lineRule="auto"/>
        <w:ind w:firstLine="426"/>
        <w:rPr>
          <w:szCs w:val="24"/>
          <w:u w:val="single"/>
        </w:rPr>
      </w:pPr>
    </w:p>
    <w:p w14:paraId="00BCBFEA" w14:textId="1918610D" w:rsidR="002022D4" w:rsidRDefault="002022D4" w:rsidP="0030404D">
      <w:pPr>
        <w:spacing w:line="360" w:lineRule="auto"/>
        <w:ind w:firstLine="426"/>
        <w:rPr>
          <w:szCs w:val="24"/>
          <w:u w:val="single"/>
        </w:rPr>
      </w:pPr>
    </w:p>
    <w:p w14:paraId="7E766C5C" w14:textId="77777777" w:rsidR="002022D4" w:rsidRDefault="002022D4" w:rsidP="0030404D">
      <w:pPr>
        <w:spacing w:line="360" w:lineRule="auto"/>
        <w:ind w:firstLine="426"/>
        <w:rPr>
          <w:szCs w:val="24"/>
          <w:u w:val="single"/>
        </w:rPr>
      </w:pPr>
    </w:p>
    <w:p w14:paraId="2D4F012A" w14:textId="4AEC76A3" w:rsidR="00A47C0B" w:rsidRDefault="00A47C0B" w:rsidP="00FE7040">
      <w:pPr>
        <w:spacing w:line="360" w:lineRule="auto"/>
        <w:ind w:firstLine="426"/>
        <w:rPr>
          <w:szCs w:val="24"/>
          <w:u w:val="single"/>
        </w:rPr>
      </w:pPr>
    </w:p>
    <w:p w14:paraId="6C90158B" w14:textId="79533FF2" w:rsidR="00A47C0B" w:rsidRDefault="00A47C0B" w:rsidP="00FE7040">
      <w:pPr>
        <w:spacing w:line="360" w:lineRule="auto"/>
        <w:ind w:firstLine="426"/>
        <w:rPr>
          <w:szCs w:val="24"/>
          <w:u w:val="single"/>
        </w:rPr>
      </w:pPr>
    </w:p>
    <w:p w14:paraId="7AB88CBA" w14:textId="288941E3" w:rsidR="003055CF" w:rsidRDefault="003055CF" w:rsidP="003055CF">
      <w:pPr>
        <w:spacing w:line="360" w:lineRule="auto"/>
        <w:ind w:firstLine="426"/>
        <w:rPr>
          <w:szCs w:val="24"/>
          <w:u w:val="single"/>
        </w:rPr>
      </w:pPr>
    </w:p>
    <w:sectPr w:rsidR="003055CF" w:rsidSect="00D55D22">
      <w:footerReference w:type="first" r:id="rId15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FDFE9" w14:textId="77777777" w:rsidR="006D6894" w:rsidRDefault="006D6894">
      <w:r>
        <w:separator/>
      </w:r>
    </w:p>
  </w:endnote>
  <w:endnote w:type="continuationSeparator" w:id="0">
    <w:p w14:paraId="62EAB8F8" w14:textId="77777777" w:rsidR="006D6894" w:rsidRDefault="006D6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5CF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E95E9" w14:textId="77777777" w:rsidR="006D6894" w:rsidRDefault="006D6894">
      <w:r>
        <w:separator/>
      </w:r>
    </w:p>
  </w:footnote>
  <w:footnote w:type="continuationSeparator" w:id="0">
    <w:p w14:paraId="0A8DE677" w14:textId="77777777" w:rsidR="006D6894" w:rsidRDefault="006D6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42B1C"/>
    <w:rsid w:val="000467FC"/>
    <w:rsid w:val="000502DA"/>
    <w:rsid w:val="00070762"/>
    <w:rsid w:val="00081763"/>
    <w:rsid w:val="0009219B"/>
    <w:rsid w:val="000F12FB"/>
    <w:rsid w:val="001003E0"/>
    <w:rsid w:val="0013106F"/>
    <w:rsid w:val="00132E3A"/>
    <w:rsid w:val="00153F05"/>
    <w:rsid w:val="001832B6"/>
    <w:rsid w:val="001926E5"/>
    <w:rsid w:val="00194B7E"/>
    <w:rsid w:val="001B67FF"/>
    <w:rsid w:val="001E5136"/>
    <w:rsid w:val="00200576"/>
    <w:rsid w:val="002022D4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055CF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2FE2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43724"/>
    <w:rsid w:val="00560D76"/>
    <w:rsid w:val="00565E90"/>
    <w:rsid w:val="00571DED"/>
    <w:rsid w:val="005725B0"/>
    <w:rsid w:val="00583ED4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51446"/>
    <w:rsid w:val="00690573"/>
    <w:rsid w:val="006D6894"/>
    <w:rsid w:val="006E7A3C"/>
    <w:rsid w:val="006F31C0"/>
    <w:rsid w:val="006F36D2"/>
    <w:rsid w:val="007157EF"/>
    <w:rsid w:val="00716425"/>
    <w:rsid w:val="00721A4C"/>
    <w:rsid w:val="007273F7"/>
    <w:rsid w:val="00734186"/>
    <w:rsid w:val="00737D07"/>
    <w:rsid w:val="0074006B"/>
    <w:rsid w:val="007827ED"/>
    <w:rsid w:val="00784722"/>
    <w:rsid w:val="007D3311"/>
    <w:rsid w:val="007D5E03"/>
    <w:rsid w:val="007F4337"/>
    <w:rsid w:val="00837B19"/>
    <w:rsid w:val="008653A9"/>
    <w:rsid w:val="00874A2B"/>
    <w:rsid w:val="008766A4"/>
    <w:rsid w:val="008A6C31"/>
    <w:rsid w:val="008B2720"/>
    <w:rsid w:val="008B3B3F"/>
    <w:rsid w:val="008B5B7B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A5BF6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47C0B"/>
    <w:rsid w:val="00A60F15"/>
    <w:rsid w:val="00A769B3"/>
    <w:rsid w:val="00A85D9F"/>
    <w:rsid w:val="00A96CE3"/>
    <w:rsid w:val="00AB36D6"/>
    <w:rsid w:val="00AD155C"/>
    <w:rsid w:val="00AD49BD"/>
    <w:rsid w:val="00B15222"/>
    <w:rsid w:val="00B23240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0E47"/>
    <w:rsid w:val="00E22A74"/>
    <w:rsid w:val="00E255BA"/>
    <w:rsid w:val="00E26B2E"/>
    <w:rsid w:val="00E325FB"/>
    <w:rsid w:val="00E35883"/>
    <w:rsid w:val="00E477CF"/>
    <w:rsid w:val="00E544D8"/>
    <w:rsid w:val="00E66E98"/>
    <w:rsid w:val="00E70660"/>
    <w:rsid w:val="00E74E92"/>
    <w:rsid w:val="00EE289B"/>
    <w:rsid w:val="00EF2960"/>
    <w:rsid w:val="00EF541B"/>
    <w:rsid w:val="00F15DC4"/>
    <w:rsid w:val="00F17EC5"/>
    <w:rsid w:val="00F466E8"/>
    <w:rsid w:val="00F51F42"/>
    <w:rsid w:val="00F73511"/>
    <w:rsid w:val="00F84B85"/>
    <w:rsid w:val="00F95DA6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E0B0DA-C893-4B85-A07F-771737D0C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3</TotalTime>
  <Pages>7</Pages>
  <Words>770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Samuel Junio</cp:lastModifiedBy>
  <cp:revision>3</cp:revision>
  <cp:lastPrinted>2011-03-01T23:31:00Z</cp:lastPrinted>
  <dcterms:created xsi:type="dcterms:W3CDTF">2023-04-04T01:23:00Z</dcterms:created>
  <dcterms:modified xsi:type="dcterms:W3CDTF">2023-04-06T00:05:00Z</dcterms:modified>
</cp:coreProperties>
</file>